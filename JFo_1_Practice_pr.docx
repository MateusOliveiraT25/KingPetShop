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7C689E78" w14:textId="77777777" w:rsidR="00512B16" w:rsidRPr="001E6CE7" w:rsidRDefault="00512B16" w:rsidP="00512B16">
      <w:pPr>
        <w:pStyle w:val="OracleSansTitle"/>
        <w:rPr>
          <w:color w:val="4E3629" w:themeColor="text1"/>
          <w:kern w:val="2"/>
        </w:rPr>
      </w:pPr>
      <w:r w:rsidRPr="001E6CE7">
        <w:rPr>
          <w:color w:val="4E3629" w:themeColor="text1"/>
          <w:kern w:val="2"/>
          <w:lang w:bidi="pt-BR" w:val="pt-BR"/>
        </w:rPr>
        <w:t xml:space="preserve">Java Foundations</w:t>
      </w:r>
    </w:p>
    <w:p xmlns:w="http://schemas.openxmlformats.org/wordprocessingml/2006/main" w14:paraId="54946B29" w14:textId="77777777" w:rsidR="00512B16" w:rsidRPr="001E6CE7" w:rsidRDefault="00512B16" w:rsidP="00512B16">
      <w:pPr>
        <w:pStyle w:val="OracleSansTitle"/>
        <w:rPr>
          <w:color w:val="4E3629" w:themeColor="text1"/>
          <w:kern w:val="2"/>
        </w:rPr>
      </w:pPr>
      <w:r w:rsidRPr="001E6CE7">
        <w:rPr>
          <w:color w:val="4E3629" w:themeColor="text1"/>
          <w:kern w:val="2"/>
          <w:lang w:bidi="pt-BR" w:val="pt-BR"/>
        </w:rPr>
        <w:t xml:space="preserve">Exercícios - Seção 1</w:t>
      </w:r>
    </w:p>
    <w:p xmlns:w="http://schemas.openxmlformats.org/wordprocessingml/2006/main" w14:paraId="5CDFF09D" w14:textId="77777777" w:rsidR="00512B16" w:rsidRPr="001E6CE7" w:rsidRDefault="00512B16" w:rsidP="00512B16">
      <w:pPr>
        <w:pStyle w:val="OracleSansTitle"/>
        <w:rPr>
          <w:color w:val="4E3629" w:themeColor="text1"/>
          <w:kern w:val="2"/>
        </w:rPr>
      </w:pPr>
    </w:p>
    <w:p xmlns:w="http://schemas.openxmlformats.org/wordprocessingml/2006/main" w14:paraId="161EA662" w14:textId="77777777" w:rsidR="00512B16" w:rsidRPr="001E6CE7" w:rsidRDefault="00512B16" w:rsidP="00512B16">
      <w:pPr>
        <w:pStyle w:val="OracleSansTitle"/>
        <w:rPr>
          <w:b/>
          <w:bCs/>
          <w:color w:val="4E3629" w:themeColor="text1"/>
          <w:kern w:val="2"/>
          <w:sz w:val="22"/>
          <w:szCs w:val="22"/>
        </w:rPr>
      </w:pPr>
      <w:r w:rsidRPr="001E6CE7">
        <w:rPr>
          <w:b/>
          <w:color w:val="4E3629" w:themeColor="text1"/>
          <w:kern w:val="2"/>
          <w:sz w:val="22"/>
          <w:szCs w:val="22"/>
          <w:lang w:bidi="pt-BR" w:val="pt-BR"/>
        </w:rPr>
        <w:t xml:space="preserve">Parte </w:t>
      </w:r>
      <w:r w:rsidRPr="001E6CE7">
        <w:rPr>
          <w:b/>
          <w:noProof/>
          <w:color w:val="4E3629" w:themeColor="text1"/>
          <w:kern w:val="2"/>
          <w:sz w:val="22"/>
          <w:szCs w:val="22"/>
          <w:lang w:bidi="pt-BR" w:val="pt-BR"/>
        </w:rPr>
        <w:fldChar w:fldCharType="begin"/>
      </w:r>
      <w:r w:rsidRPr="001E6CE7">
        <w:rPr>
          <w:b/>
          <w:noProof/>
          <w:color w:val="4E3629" w:themeColor="text1"/>
          <w:kern w:val="2"/>
          <w:sz w:val="22"/>
          <w:szCs w:val="22"/>
          <w:lang w:bidi="pt-BR" w:val="pt-BR"/>
        </w:rPr>
        <w:instrText xml:space="preserve"> SEQ \c lesson \* MERGEFORMAT </w:instrText>
      </w:r>
      <w:r w:rsidRPr="001E6CE7">
        <w:rPr>
          <w:b/>
          <w:noProof/>
          <w:color w:val="4E3629" w:themeColor="text1"/>
          <w:kern w:val="2"/>
          <w:sz w:val="22"/>
          <w:szCs w:val="22"/>
          <w:lang w:bidi="pt-BR" w:val="pt-BR"/>
        </w:rPr>
        <w:fldChar w:fldCharType="separate"/>
      </w:r>
      <w:r w:rsidRPr="001E6CE7">
        <w:rPr>
          <w:b/>
          <w:noProof/>
          <w:color w:val="4E3629" w:themeColor="text1"/>
          <w:kern w:val="2"/>
          <w:sz w:val="22"/>
          <w:szCs w:val="22"/>
          <w:lang w:bidi="pt-BR" w:val="pt-BR"/>
        </w:rPr>
        <w:t>1</w:t>
      </w:r>
      <w:r w:rsidRPr="001E6CE7">
        <w:rPr>
          <w:b/>
          <w:noProof/>
          <w:color w:val="4E3629" w:themeColor="text1"/>
          <w:kern w:val="2"/>
          <w:sz w:val="22"/>
          <w:szCs w:val="22"/>
          <w:lang w:bidi="pt-BR" w:val="pt-BR"/>
        </w:rPr>
        <w:fldChar w:fldCharType="end"/>
      </w:r>
      <w:r w:rsidRPr="001E6CE7">
        <w:rPr>
          <w:b/>
          <w:color w:val="4E3629" w:themeColor="text1"/>
          <w:kern w:val="2"/>
          <w:sz w:val="22"/>
          <w:szCs w:val="22"/>
          <w:lang w:bidi="pt-BR" w:val="pt-BR"/>
        </w:rPr>
        <w:t xml:space="preserve">: Crie um projeto Java e adicione um arquivo .java existente</w:t>
      </w:r>
    </w:p>
    <w:p xmlns:w="http://schemas.openxmlformats.org/wordprocessingml/2006/main" w14:paraId="30E1ADEE" w14:textId="77777777" w:rsidR="00512B16" w:rsidRPr="001E6CE7" w:rsidRDefault="00512B16" w:rsidP="00512B16">
      <w:pPr>
        <w:pStyle w:val="SectionTitle"/>
        <w:rPr>
          <w:color w:val="4E3629" w:themeColor="text1"/>
          <w:kern w:val="2"/>
          <w:sz w:val="22"/>
          <w:szCs w:val="22"/>
        </w:rPr>
      </w:pPr>
      <w:r w:rsidRPr="001E6CE7">
        <w:rPr>
          <w:color w:val="4E3629" w:themeColor="text1"/>
          <w:kern w:val="2"/>
          <w:sz w:val="22"/>
          <w:szCs w:val="22"/>
          <w:lang w:bidi="pt-BR" w:val="pt-BR"/>
        </w:rPr>
        <w:t xml:space="preserve">Visão geral</w:t>
      </w:r>
    </w:p>
    <w:p xmlns:w="http://schemas.openxmlformats.org/wordprocessingml/2006/main" w14:paraId="5CDA635E" w14:textId="77777777" w:rsidR="00512B16" w:rsidRPr="001E6CE7" w:rsidRDefault="00512B16" w:rsidP="00512B16">
      <w:pPr>
        <w:pStyle w:val="Corpodetexto"/>
        <w:rPr>
          <w:color w:val="4E3629" w:themeColor="text1"/>
          <w:kern w:val="2"/>
          <w:sz w:val="18"/>
          <w:szCs w:val="18"/>
        </w:rPr>
      </w:pPr>
    </w:p>
    <w:p xmlns:w="http://schemas.openxmlformats.org/wordprocessingml/2006/main" w14:paraId="4122FA2B" w14:textId="77777777" w:rsidR="00512B16" w:rsidRPr="001E6CE7" w:rsidRDefault="00512B16" w:rsidP="00512B16">
      <w:pPr>
        <w:pStyle w:val="Corpodetexto"/>
        <w:rPr>
          <w:b/>
          <w:bCs/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 w:val="pt-BR"/>
        </w:rPr>
        <w:t xml:space="preserve">Os arquivos de código deste curso são fornecidos como arquivos .java, que podem ser adicionados a projetos Java no IDE de sua escolha. </w:t>
      </w:r>
    </w:p>
    <w:p xmlns:w="http://schemas.openxmlformats.org/wordprocessingml/2006/main" w14:paraId="75E42879" w14:textId="77777777" w:rsidR="00512B16" w:rsidRPr="001E6CE7" w:rsidRDefault="00512B16" w:rsidP="00512B16">
      <w:pPr>
        <w:pStyle w:val="SectionTitle"/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 w:val="pt-BR"/>
        </w:rPr>
        <w:t xml:space="preserve">Tarefas</w:t>
      </w:r>
    </w:p>
    <w:p xmlns:w="http://schemas.openxmlformats.org/wordprocessingml/2006/main" w14:paraId="4CF19687" w14:textId="77777777" w:rsidR="00512B16" w:rsidRPr="001E6CE7" w:rsidRDefault="00512B16" w:rsidP="00512B16">
      <w:pPr>
        <w:pStyle w:val="Corpodetexto"/>
        <w:rPr>
          <w:kern w:val="2"/>
          <w:sz w:val="18"/>
          <w:szCs w:val="18"/>
          <w:lang w:eastAsia="en-US"/>
        </w:rPr>
      </w:pPr>
    </w:p>
    <w:p xmlns:w="http://schemas.openxmlformats.org/wordprocessingml/2006/main" w14:paraId="6B289A86" w14:textId="77777777" w:rsidR="00512B16" w:rsidRPr="001E6CE7" w:rsidRDefault="00512B16" w:rsidP="00512B16">
      <w:pPr>
        <w:pStyle w:val="Task1"/>
        <w:numPr>
          <w:ilvl w:val="0"/>
          <w:numId w:val="14"/>
        </w:numPr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 w:val="pt-BR"/>
        </w:rPr>
        <w:t xml:space="preserve">No Material de Referência desta lição, você encontrará instruções detalhadas sobre como criar novos projetos e adicionar um arquivo .java existente ao projeto para NetBeans e Eclipse. Se você estiver usando um desses IDEs Java, siga as etapas descritas no Material de Referência relevante. Se estiver usando outro IDE Java, consulte a documentação do IDE para obter informações sobre como criar um novo projeto e adicionar um arquivo .java existente a ele.</w:t>
      </w:r>
    </w:p>
    <w:p xmlns:w="http://schemas.openxmlformats.org/wordprocessingml/2006/main" w14:paraId="0FBCEC96" w14:textId="77777777" w:rsidR="00512B16" w:rsidRPr="001E6CE7" w:rsidRDefault="00512B16" w:rsidP="00512B16">
      <w:pPr>
        <w:pStyle w:val="Task1"/>
        <w:rPr>
          <w:color w:val="4E3629" w:themeColor="text1"/>
          <w:kern w:val="2"/>
        </w:rPr>
      </w:pPr>
    </w:p>
    <w:p xmlns:w="http://schemas.openxmlformats.org/wordprocessingml/2006/main" w14:paraId="5DCCEB2A" w14:textId="77777777" w:rsidR="00512B16" w:rsidRPr="001E6CE7" w:rsidRDefault="00512B16" w:rsidP="0090560C">
      <w:pPr>
        <w:pStyle w:val="OracleSansTitle"/>
        <w:rPr>
          <w:b/>
          <w:bCs/>
          <w:color w:val="4E3629" w:themeColor="text1"/>
          <w:kern w:val="2"/>
          <w:sz w:val="22"/>
          <w:szCs w:val="22"/>
        </w:rPr>
      </w:pPr>
      <w:r w:rsidRPr="001E6CE7">
        <w:rPr>
          <w:b/>
          <w:color w:val="4E3629" w:themeColor="text1"/>
          <w:kern w:val="2"/>
          <w:sz w:val="22"/>
          <w:szCs w:val="22"/>
          <w:lang w:bidi="pt-BR" w:val="pt-BR"/>
        </w:rPr>
        <w:t xml:space="preserve">Parte 2: Crie um projeto Java com uma classe main </w:t>
      </w:r>
    </w:p>
    <w:p xmlns:w="http://schemas.openxmlformats.org/wordprocessingml/2006/main" w14:paraId="19669EB3" w14:textId="77777777" w:rsidR="00512B16" w:rsidRPr="001E6CE7" w:rsidRDefault="00512B16" w:rsidP="00512B16">
      <w:pPr>
        <w:pStyle w:val="SectionTitle"/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 w:val="pt-BR"/>
        </w:rPr>
        <w:t xml:space="preserve">Visão geral</w:t>
      </w:r>
    </w:p>
    <w:p xmlns:w="http://schemas.openxmlformats.org/wordprocessingml/2006/main" w14:paraId="10E2F6D9" w14:textId="77777777" w:rsidR="00512B16" w:rsidRPr="001E6CE7" w:rsidRDefault="00512B16" w:rsidP="00512B16">
      <w:pPr>
        <w:pStyle w:val="Corpodetexto"/>
        <w:rPr>
          <w:kern w:val="2"/>
          <w:sz w:val="18"/>
          <w:szCs w:val="18"/>
          <w:lang w:eastAsia="en-US"/>
        </w:rPr>
      </w:pPr>
    </w:p>
    <w:p xmlns:w="http://schemas.openxmlformats.org/wordprocessingml/2006/main" w14:paraId="6E2490B0" w14:textId="77777777" w:rsidR="00512B16" w:rsidRPr="001E6CE7" w:rsidRDefault="00512B16" w:rsidP="00512B16">
      <w:pPr>
        <w:pStyle w:val="Corpodetexto"/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 w:val="pt-BR"/>
        </w:rPr>
        <w:t xml:space="preserve">Crie um novo projeto Java e uma classe Java sem usar os arquivos de código fornecidos.</w:t>
      </w:r>
    </w:p>
    <w:p xmlns:w="http://schemas.openxmlformats.org/wordprocessingml/2006/main" w14:paraId="0BCF9013" w14:textId="77777777" w:rsidR="00512B16" w:rsidRPr="001E6CE7" w:rsidRDefault="00512B16" w:rsidP="00512B16">
      <w:pPr>
        <w:pStyle w:val="SectionTitle"/>
        <w:rPr>
          <w:color w:val="4E3629" w:themeColor="text1"/>
          <w:kern w:val="2"/>
        </w:rPr>
      </w:pPr>
      <w:r w:rsidRPr="001E6CE7">
        <w:rPr>
          <w:color w:val="4E3629" w:themeColor="text1"/>
          <w:kern w:val="2"/>
          <w:sz w:val="18"/>
          <w:szCs w:val="18"/>
          <w:lang w:bidi="pt-BR" w:val="pt-BR"/>
        </w:rPr>
        <w:t xml:space="preserve">Tarefas</w:t>
      </w:r>
    </w:p>
    <w:p xmlns:w="http://schemas.openxmlformats.org/wordprocessingml/2006/main" w14:paraId="34D6DE2D" w14:textId="77777777" w:rsidR="00512B16" w:rsidRPr="001E6CE7" w:rsidRDefault="00512B16" w:rsidP="00512B16">
      <w:pPr>
        <w:pStyle w:val="Corpodetexto"/>
        <w:rPr>
          <w:kern w:val="2"/>
          <w:sz w:val="18"/>
          <w:szCs w:val="18"/>
          <w:lang w:eastAsia="en-US"/>
        </w:rPr>
      </w:pPr>
    </w:p>
    <w:p xmlns:w="http://schemas.openxmlformats.org/wordprocessingml/2006/main" w14:paraId="321643CF" w14:textId="77777777" w:rsidR="00512B16" w:rsidRPr="001E6CE7" w:rsidRDefault="00512B16" w:rsidP="00512B16">
      <w:pPr>
        <w:pStyle w:val="Task1"/>
        <w:numPr>
          <w:ilvl w:val="0"/>
          <w:numId w:val="15"/>
        </w:numPr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 w:val="pt-BR"/>
        </w:rPr>
        <w:t xml:space="preserve">A Parte 2 do Material de Referência desta lição, que você usou anteriormente para adicionar um arquivo Java existente a um projeto, contém instruções detalhadas sobre como criar um novo projeto com uma classe main do Java para NetBeans e Eclipse. </w:t>
      </w:r>
    </w:p>
    <w:p xmlns:w="http://schemas.openxmlformats.org/wordprocessingml/2006/main" w14:paraId="1B341F6A" w14:textId="77777777" w:rsidR="00512B16" w:rsidRPr="001E6CE7" w:rsidRDefault="00512B16" w:rsidP="00512B16">
      <w:pPr>
        <w:pStyle w:val="Task1"/>
        <w:ind w:left="720" w:firstLine="0"/>
        <w:rPr>
          <w:color w:val="4E3629" w:themeColor="text1"/>
          <w:kern w:val="2"/>
          <w:sz w:val="18"/>
          <w:szCs w:val="18"/>
        </w:rPr>
      </w:pPr>
    </w:p>
    <w:p xmlns:w="http://schemas.openxmlformats.org/wordprocessingml/2006/main" w14:paraId="39A5D65D" w14:textId="77777777" w:rsidR="00512B16" w:rsidRPr="001E6CE7" w:rsidRDefault="00512B16" w:rsidP="0090560C">
      <w:pPr>
        <w:pStyle w:val="Task1"/>
        <w:ind w:firstLine="0"/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 w:val="pt-BR"/>
        </w:rPr>
        <w:t xml:space="preserve">Se você estiver usando um desses IDEs Java, siga as etapas descritas na parte 2 do Material de Referência relevante. Se estiver usando outro IDE Java, consulte a documentação do IDE para obter informações sobre como criar um novo projeto e adicionar um arquivo .java existente a ele.</w:t>
      </w:r>
    </w:p>
    <w:p xmlns:w="http://schemas.openxmlformats.org/wordprocessingml/2006/main" w14:paraId="2A1D71BF" w14:textId="77777777" w:rsidR="00512B16" w:rsidRPr="001E6CE7" w:rsidRDefault="00512B16" w:rsidP="00512B16">
      <w:pPr>
        <w:pStyle w:val="Task1"/>
        <w:ind w:left="0" w:firstLine="0"/>
        <w:rPr>
          <w:color w:val="4E3629" w:themeColor="text1"/>
          <w:kern w:val="2"/>
        </w:rPr>
      </w:pPr>
    </w:p>
    <w:p xmlns:w="http://schemas.openxmlformats.org/wordprocessingml/2006/main" w14:paraId="46A17C8F" w14:textId="77777777" w:rsidR="00512B16" w:rsidRPr="001E6CE7" w:rsidRDefault="00512B16" w:rsidP="0090560C">
      <w:pPr>
        <w:pStyle w:val="OracleSansTitle"/>
        <w:rPr>
          <w:b/>
          <w:bCs/>
          <w:color w:val="4E3629" w:themeColor="text1"/>
          <w:kern w:val="2"/>
          <w:sz w:val="22"/>
          <w:szCs w:val="22"/>
        </w:rPr>
      </w:pPr>
      <w:r w:rsidRPr="001E6CE7">
        <w:rPr>
          <w:b/>
          <w:color w:val="4E3629" w:themeColor="text1"/>
          <w:kern w:val="2"/>
          <w:sz w:val="22"/>
          <w:szCs w:val="22"/>
          <w:lang w:bidi="pt-BR" w:val="pt-BR"/>
        </w:rPr>
        <w:t xml:space="preserve">Parte 3: Teste seu código </w:t>
      </w:r>
    </w:p>
    <w:p xmlns:w="http://schemas.openxmlformats.org/wordprocessingml/2006/main" w14:paraId="3C34616D" w14:textId="77777777" w:rsidR="00512B16" w:rsidRPr="001E6CE7" w:rsidRDefault="00512B16" w:rsidP="00512B16">
      <w:pPr>
        <w:pStyle w:val="SectionTitle"/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 w:val="pt-BR"/>
        </w:rPr>
        <w:t xml:space="preserve">Visão geral</w:t>
      </w:r>
    </w:p>
    <w:p xmlns:w="http://schemas.openxmlformats.org/wordprocessingml/2006/main" w14:paraId="408A6685" w14:textId="77777777" w:rsidR="00512B16" w:rsidRPr="001E6CE7" w:rsidRDefault="00512B16" w:rsidP="00512B16">
      <w:pPr>
        <w:pStyle w:val="SectionTitle"/>
        <w:rPr>
          <w:color w:val="4E3629" w:themeColor="text1"/>
          <w:kern w:val="2"/>
          <w:sz w:val="18"/>
          <w:szCs w:val="18"/>
        </w:rPr>
      </w:pPr>
      <w:r w:rsidRPr="001E6CE7">
        <w:rPr>
          <w:b w:val="0"/>
          <w:rFonts w:eastAsia="SimSun"/>
          <w:color w:val="4E3629" w:themeColor="text1"/>
          <w:kern w:val="2"/>
          <w:sz w:val="18"/>
          <w:szCs w:val="18"/>
          <w:lang w:bidi="pt-BR" w:val="pt-BR"/>
        </w:rPr>
        <w:t xml:space="preserve">Faça algumas edições no código e observe os resultados.</w:t>
      </w:r>
    </w:p>
    <w:p xmlns:w="http://schemas.openxmlformats.org/wordprocessingml/2006/main" w14:paraId="188BC094" w14:textId="77777777" w:rsidR="00512B16" w:rsidRPr="001E6CE7" w:rsidRDefault="00512B16" w:rsidP="00512B16">
      <w:pPr>
        <w:pStyle w:val="Task1"/>
        <w:ind w:left="0" w:firstLine="0"/>
        <w:rPr>
          <w:color w:val="4E3629" w:themeColor="text1"/>
          <w:kern w:val="2"/>
          <w:sz w:val="18"/>
          <w:szCs w:val="18"/>
        </w:rPr>
      </w:pPr>
    </w:p>
    <w:p xmlns:w="http://schemas.openxmlformats.org/wordprocessingml/2006/main" w14:paraId="4467B373" w14:textId="77777777" w:rsidR="00512B16" w:rsidRPr="001E6CE7" w:rsidRDefault="00512B16" w:rsidP="00512B16">
      <w:pPr>
        <w:pStyle w:val="Task1"/>
        <w:numPr>
          <w:ilvl w:val="0"/>
          <w:numId w:val="16"/>
        </w:numPr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 w:val="pt-BR"/>
        </w:rPr>
        <w:t xml:space="preserve">Edite o código de modo que ele imprima uma mensagem diferente de “Hello World!”.</w:t>
      </w:r>
    </w:p>
    <w:p xmlns:w="http://schemas.openxmlformats.org/wordprocessingml/2006/main" w14:paraId="595C19C5" w14:textId="2817C466" w:rsidR="00512B16" w:rsidRPr="001E6CE7" w:rsidRDefault="00512B16" w:rsidP="0090560C">
      <w:pPr>
        <w:pStyle w:val="Task1"/>
        <w:numPr>
          <w:ilvl w:val="0"/>
          <w:numId w:val="18"/>
        </w:numPr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 w:val="pt-BR"/>
        </w:rPr>
        <w:t xml:space="preserve">Compile e execute o código para verificar o efeito das alterações que foram feitas.</w:t>
      </w:r>
    </w:p>
    <w:p xmlns:w="http://schemas.openxmlformats.org/wordprocessingml/2006/main" w14:paraId="3D556FFC" w14:textId="77777777" w:rsidR="00512B16" w:rsidRPr="001E6CE7" w:rsidRDefault="00512B16" w:rsidP="00512B16">
      <w:pPr>
        <w:pStyle w:val="Task1"/>
        <w:ind w:left="1440" w:firstLine="0"/>
        <w:rPr>
          <w:color w:val="4E3629" w:themeColor="text1"/>
          <w:kern w:val="2"/>
          <w:sz w:val="18"/>
          <w:szCs w:val="18"/>
        </w:rPr>
      </w:pPr>
    </w:p>
    <w:p xmlns:w="http://schemas.openxmlformats.org/wordprocessingml/2006/main" w14:paraId="11B5F316" w14:textId="77777777" w:rsidR="00512B16" w:rsidRPr="001E6CE7" w:rsidRDefault="00512B16" w:rsidP="00512B16">
      <w:pPr>
        <w:pStyle w:val="Task1"/>
        <w:numPr>
          <w:ilvl w:val="0"/>
          <w:numId w:val="16"/>
        </w:numPr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 w:val="pt-BR"/>
        </w:rPr>
        <w:t xml:space="preserve">Altere o ‘</w:t>
      </w:r>
      <w:r w:rsidRPr="001E6CE7">
        <w:rPr>
          <w:rFonts w:ascii="Courier New" w:hAnsi="Courier New" w:cs="Courier New" w:eastAsia="Courier New" w:hint="Courier New"/>
          <w:color w:val="4E3629" w:themeColor="text1"/>
          <w:kern w:val="2"/>
          <w:sz w:val="18"/>
          <w:szCs w:val="18"/>
          <w:lang w:bidi="pt-BR" w:val="pt-BR"/>
        </w:rPr>
        <w:t xml:space="preserve">S</w:t>
      </w:r>
      <w:r w:rsidRPr="001E6CE7">
        <w:rPr>
          <w:color w:val="4E3629" w:themeColor="text1"/>
          <w:kern w:val="2"/>
          <w:sz w:val="18"/>
          <w:szCs w:val="18"/>
          <w:lang w:bidi="pt-BR" w:val="pt-BR"/>
        </w:rPr>
        <w:t xml:space="preserve">’ em ‘</w:t>
      </w:r>
      <w:r w:rsidRPr="001E6CE7">
        <w:rPr>
          <w:rFonts w:ascii="Courier New" w:hAnsi="Courier New" w:cs="Courier New" w:eastAsia="Courier New" w:hint="Courier New"/>
          <w:color w:val="4E3629" w:themeColor="text1"/>
          <w:kern w:val="2"/>
          <w:sz w:val="18"/>
          <w:szCs w:val="18"/>
          <w:lang w:bidi="pt-BR" w:val="pt-BR"/>
        </w:rPr>
        <w:t xml:space="preserve">System</w:t>
      </w:r>
      <w:r w:rsidRPr="001E6CE7">
        <w:rPr>
          <w:color w:val="4E3629" w:themeColor="text1"/>
          <w:kern w:val="2"/>
          <w:sz w:val="18"/>
          <w:szCs w:val="18"/>
          <w:lang w:bidi="pt-BR" w:val="pt-BR"/>
        </w:rPr>
        <w:t xml:space="preserve">’ para minúsculo e tente compilar.</w:t>
      </w:r>
    </w:p>
    <w:p xmlns:w="http://schemas.openxmlformats.org/wordprocessingml/2006/main" w14:paraId="0C3B52FC" w14:textId="1F22614C" w:rsidR="00512B16" w:rsidRPr="001E6CE7" w:rsidRDefault="00512B16" w:rsidP="0090560C">
      <w:pPr>
        <w:pStyle w:val="Task1"/>
        <w:numPr>
          <w:ilvl w:val="0"/>
          <w:numId w:val="17"/>
        </w:numPr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 w:val="pt-BR"/>
        </w:rPr>
        <w:t xml:space="preserve">A sintaxe Java faz distinção entre letras maiúsculas e minúsculas?</w:t>
      </w:r>
    </w:p>
    <w:p xmlns:w="http://schemas.openxmlformats.org/wordprocessingml/2006/main" w14:paraId="5AEB45AB" w14:textId="77777777" w:rsidR="00512B16" w:rsidRPr="001E6CE7" w:rsidRDefault="00512B16" w:rsidP="00512B16">
      <w:pPr>
        <w:pStyle w:val="Task1"/>
        <w:ind w:left="1440" w:firstLine="0"/>
        <w:rPr>
          <w:color w:val="4E3629" w:themeColor="text1"/>
          <w:kern w:val="2"/>
          <w:sz w:val="18"/>
          <w:szCs w:val="18"/>
        </w:rPr>
      </w:pPr>
    </w:p>
    <w:p xmlns:w="http://schemas.openxmlformats.org/wordprocessingml/2006/main" w14:paraId="0EDC8CD6" w14:textId="77777777" w:rsidR="00512B16" w:rsidRPr="001E6CE7" w:rsidRDefault="00512B16" w:rsidP="00512B16">
      <w:pPr>
        <w:pStyle w:val="Task1"/>
        <w:numPr>
          <w:ilvl w:val="0"/>
          <w:numId w:val="16"/>
        </w:numPr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 w:val="pt-BR"/>
        </w:rPr>
        <w:t xml:space="preserve">Remova o ponto e vírgula (</w:t>
      </w:r>
      <w:r w:rsidRPr="001E6CE7">
        <w:rPr>
          <w:b/>
          <w:color w:val="4E3629" w:themeColor="text1"/>
          <w:kern w:val="2"/>
          <w:sz w:val="18"/>
          <w:szCs w:val="18"/>
          <w:lang w:bidi="pt-BR" w:val="pt-BR"/>
        </w:rPr>
        <w:t xml:space="preserve">;</w:t>
      </w:r>
      <w:r w:rsidRPr="001E6CE7">
        <w:rPr>
          <w:color w:val="4E3629" w:themeColor="text1"/>
          <w:kern w:val="2"/>
          <w:sz w:val="18"/>
          <w:szCs w:val="18"/>
          <w:lang w:bidi="pt-BR" w:val="pt-BR"/>
        </w:rPr>
        <w:t xml:space="preserve">) e tente compilar.</w:t>
      </w:r>
    </w:p>
    <w:p xmlns:w="http://schemas.openxmlformats.org/wordprocessingml/2006/main" w14:paraId="3E13ADCE" w14:textId="00259799" w:rsidR="00512B16" w:rsidRPr="001E6CE7" w:rsidRDefault="00512B16" w:rsidP="0090560C">
      <w:pPr>
        <w:pStyle w:val="Task1"/>
        <w:numPr>
          <w:ilvl w:val="0"/>
          <w:numId w:val="17"/>
        </w:numPr>
        <w:rPr>
          <w:color w:val="4E3629" w:themeColor="text1"/>
          <w:kern w:val="2"/>
          <w:sz w:val="18"/>
          <w:szCs w:val="18"/>
        </w:rPr>
      </w:pPr>
      <w:r w:rsidRPr="001E6CE7">
        <w:rPr>
          <w:color w:val="4E3629" w:themeColor="text1"/>
          <w:kern w:val="2"/>
          <w:sz w:val="18"/>
          <w:szCs w:val="18"/>
          <w:lang w:bidi="pt-BR" w:val="pt-BR"/>
        </w:rPr>
        <w:t xml:space="preserve">O ponto e vírgula é importante para a sintaxe Java?</w:t>
      </w:r>
    </w:p>
    <w:p xmlns:w="http://schemas.openxmlformats.org/wordprocessingml/2006/main" w14:paraId="20F83915" w14:textId="77777777" w:rsidR="00DA3109" w:rsidRPr="001E6CE7" w:rsidRDefault="00DA3109" w:rsidP="00EB059F">
      <w:pPr>
        <w:pStyle w:val="OracleSansParagraphText"/>
        <w:rPr>
          <w:kern w:val="2"/>
        </w:rPr>
      </w:pPr>
    </w:p>
    <w:sectPr xmlns:w="http://schemas.openxmlformats.org/wordprocessingml/2006/main" w:rsidR="00DA3109" w:rsidRPr="001E6CE7" w:rsidSect="00A5383F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34" w:right="720" w:bottom="360" w:left="720" w:header="172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AB6A6" w14:textId="77777777" w:rsidR="00E2448E" w:rsidRDefault="00E2448E" w:rsidP="00ED52E6">
      <w:r>
        <w:separator/>
      </w:r>
    </w:p>
  </w:endnote>
  <w:endnote w:type="continuationSeparator" w:id="0">
    <w:p w14:paraId="0879FA7A" w14:textId="77777777" w:rsidR="00E2448E" w:rsidRDefault="00E2448E" w:rsidP="00ED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1B5088C" w14:textId="77777777" w:rsidR="00916CD5" w:rsidRDefault="00E2448E">
    <w:pPr>
      <w:pStyle w:val="Rodap"/>
    </w:pPr>
    <w:sdt>
      <w:sdtPr>
        <w:id w:val="969400743"/>
        <w:temporary/>
        <w:showingPlcHdr/>
      </w:sdtPr>
      <w:sdtEndPr/>
      <w:sdtContent>
        <w:r w:rsidR="00916CD5">
          <w:rPr>
            <w:lang w:bidi="pt-BR" w:val="pt-BR"/>
          </w:rPr>
          <w:t xml:space="preserve">[Digite o texto]</w:t>
        </w:r>
      </w:sdtContent>
    </w:sdt>
    <w:r w:rsidR="00916CD5">
      <w:rPr>
        <w:lang w:bidi="pt-BR" w:val="pt-BR"/>
      </w:rPr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916CD5">
          <w:rPr>
            <w:lang w:bidi="pt-BR" w:val="pt-BR"/>
          </w:rPr>
          <w:t xml:space="preserve">[Digite o texto]</w:t>
        </w:r>
      </w:sdtContent>
    </w:sdt>
    <w:r w:rsidR="00916CD5">
      <w:rPr>
        <w:lang w:bidi="pt-BR" w:val="pt-BR"/>
      </w:rPr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916CD5">
          <w:rPr>
            <w:lang w:bidi="pt-BR" w:val="pt-BR"/>
          </w:rPr>
          <w:t xml:space="preserve">[Digite o texto]</w:t>
        </w:r>
      </w:sdtContent>
    </w:sdt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2EF0573" w14:textId="77777777" w:rsidR="00F9420A" w:rsidRPr="00DA3109" w:rsidRDefault="00F9420A" w:rsidP="00F9420A">
    <w:pPr>
      <w:pStyle w:val="Rodap"/>
      <w:rPr>
        <w:color w:val="4E3629" w:themeColor="text1"/>
      </w:rPr>
    </w:pPr>
    <w:r w:rsidRPr="001E046F">
      <w:rPr>
        <w:rFonts w:ascii="Arial" w:hAnsi="Arial" w:cs="Arial" w:eastAsia="Arial" w:hint="Arial"/>
        <w:sz w:val="12"/>
        <w:szCs w:val="12"/>
        <w:color w:val="4E3629" w:themeColor="text1"/>
        <w:lang w:bidi="pt-BR" w:val="pt-BR"/>
      </w:rPr>
      <w:t xml:space="preserve">Copyright © 2022, Oracle e/ou suas empresas afiliadas. Oracle, Java e MySQL são marcas comerciais registradas da Oracle e/ou de suas empresas afiliadas. Outros nomes podem ser marcas comerciais de seus respectivos proprietários. </w:t>
    </w:r>
    <w:r w:rsidRPr="00DA3109">
      <w:rPr>
        <w:color w:val="4E3629" w:themeColor="text1"/>
        <w:lang w:bidi="pt-BR" w:val="pt-BR"/>
      </w:rPr>
      <w:ptab w:relativeTo="margin" w:alignment="right" w:leader="none"/>
    </w:r>
    <w:r w:rsidRPr="00DA3109">
      <w:rPr>
        <w:color w:val="4E3629" w:themeColor="text1"/>
        <w:lang w:bidi="pt-BR" w:val="pt-BR"/>
      </w:rPr>
      <w:fldChar w:fldCharType="begin"/>
    </w:r>
    <w:r w:rsidRPr="00DA3109">
      <w:rPr>
        <w:color w:val="4E3629" w:themeColor="text1"/>
        <w:lang w:bidi="pt-BR" w:val="pt-BR"/>
      </w:rPr>
      <w:instrText xml:space="preserve"> PAGE   \* MERGEFORMAT </w:instrText>
    </w:r>
    <w:r w:rsidRPr="00DA3109">
      <w:rPr>
        <w:color w:val="4E3629" w:themeColor="text1"/>
        <w:lang w:bidi="pt-BR" w:val="pt-BR"/>
      </w:rPr>
      <w:fldChar w:fldCharType="separate"/>
    </w:r>
    <w:r w:rsidRPr="00DA3109">
      <w:rPr>
        <w:noProof/>
        <w:color w:val="4E3629" w:themeColor="text1"/>
        <w:lang w:bidi="pt-BR" w:val="pt-BR"/>
      </w:rPr>
      <w:t>1</w:t>
    </w:r>
    <w:r w:rsidRPr="00DA3109">
      <w:rPr>
        <w:noProof/>
        <w:color w:val="4E3629" w:themeColor="text1"/>
        <w:lang w:bidi="pt-BR" w:val="pt-BR"/>
      </w:rPr>
      <w:fldChar w:fldCharType="end"/>
    </w:r>
  </w:p>
</w:ftr>
</file>

<file path=word/footer3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950332B" w14:textId="77777777" w:rsidR="00141BD8" w:rsidRPr="00141BD8" w:rsidRDefault="00141BD8" w:rsidP="00141BD8">
    <w:pPr>
      <w:pStyle w:val="OracleSansParagraphText"/>
      <w:rPr>
        <w:sz w:val="12"/>
        <w:szCs w:val="12"/>
      </w:rPr>
    </w:pPr>
    <w:r>
      <w:rPr>
        <w:sz w:val="12"/>
        <w:szCs w:val="12"/>
        <w:lang w:bidi="pt-BR" w:val="pt-BR"/>
      </w:rPr>
      <w:t xml:space="preserve">Copyright © 2022, Oracle e/ou suas empresas afiliadas. Oracle, Java e MySQL são marcas comerciais registradas da Oracle e/ou de suas empresas afiliadas. Outros nomes podem ser marcas comerciais de seus respectivos proprietários.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CD104" w14:textId="77777777" w:rsidR="00E2448E" w:rsidRDefault="00E2448E" w:rsidP="00ED52E6">
      <w:r>
        <w:separator/>
      </w:r>
    </w:p>
  </w:footnote>
  <w:footnote w:type="continuationSeparator" w:id="0">
    <w:p w14:paraId="089AC252" w14:textId="77777777" w:rsidR="00E2448E" w:rsidRDefault="00E2448E" w:rsidP="00ED52E6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C209E12" w14:textId="77777777" w:rsidR="00916CD5" w:rsidRDefault="00E2448E">
    <w:pPr>
      <w:pStyle w:val="Cabealho"/>
    </w:pPr>
    <w:sdt>
      <w:sdtPr>
        <w:id w:val="171999623"/>
        <w:temporary/>
        <w:showingPlcHdr/>
      </w:sdtPr>
      <w:sdtEndPr/>
      <w:sdtContent>
        <w:r w:rsidR="00916CD5">
          <w:rPr>
            <w:lang w:bidi="pt-BR" w:val="pt-BR"/>
          </w:rPr>
          <w:t xml:space="preserve">[Digite o texto]</w:t>
        </w:r>
      </w:sdtContent>
    </w:sdt>
    <w:r w:rsidR="00916CD5">
      <w:rPr>
        <w:lang w:bidi="pt-BR" w:val="pt-BR"/>
      </w:rPr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916CD5">
          <w:rPr>
            <w:lang w:bidi="pt-BR" w:val="pt-BR"/>
          </w:rPr>
          <w:t xml:space="preserve">[Digite o texto]</w:t>
        </w:r>
      </w:sdtContent>
    </w:sdt>
    <w:r w:rsidR="00916CD5">
      <w:rPr>
        <w:lang w:bidi="pt-BR" w:val="pt-BR"/>
      </w:rPr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916CD5">
          <w:rPr>
            <w:lang w:bidi="pt-BR" w:val="pt-BR"/>
          </w:rPr>
          <w:t xml:space="preserve">[Digite o texto]</w:t>
        </w:r>
      </w:sdtContent>
    </w:sdt>
  </w:p>
  <w:p w14:paraId="7A5CDC32" w14:textId="77777777" w:rsidR="00916CD5" w:rsidRDefault="00916CD5">
    <w:pPr>
      <w:pStyle w:val="Cabealho"/>
    </w:pPr>
  </w:p>
</w:hdr>
</file>

<file path=word/header2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97E04BD" w14:textId="77777777" w:rsidR="000B2597" w:rsidRDefault="005F1382">
    <w:r>
      <w:rPr>
        <w:noProof/>
        <w:lang w:bidi="pt-BR" w:val="pt-BR"/>
      </w:rPr>
      <w:drawing>
        <wp:anchor distT="0" distB="0" distL="114300" distR="114300" simplePos="0" relativeHeight="251659264" behindDoc="0" locked="0" layoutInCell="1" allowOverlap="1" wp14:anchorId="42693D70" wp14:editId="5A66D8CA">
          <wp:simplePos x="0" y="0"/>
          <wp:positionH relativeFrom="margin">
            <wp:align>left</wp:align>
          </wp:positionH>
          <wp:positionV relativeFrom="paragraph">
            <wp:posOffset>-633730</wp:posOffset>
          </wp:positionV>
          <wp:extent cx="1787093" cy="596900"/>
          <wp:effectExtent l="0" t="0" r="381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racle_Academy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7093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pt-BR" w:val="pt-BR"/>
      </w:rPr>
      <w:drawing>
        <wp:anchor distT="0" distB="0" distL="114300" distR="114300" simplePos="0" relativeHeight="251657216" behindDoc="0" locked="0" layoutInCell="1" allowOverlap="1" wp14:anchorId="369794D3" wp14:editId="70353B84">
          <wp:simplePos x="0" y="0"/>
          <wp:positionH relativeFrom="column">
            <wp:posOffset>-457200</wp:posOffset>
          </wp:positionH>
          <wp:positionV relativeFrom="paragraph">
            <wp:posOffset>163203</wp:posOffset>
          </wp:positionV>
          <wp:extent cx="7772400" cy="99252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9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pt-BR" w:val="pt-BR"/>
      </w:rPr>
      <w:drawing>
        <wp:anchor distT="0" distB="0" distL="114300" distR="114300" simplePos="0" relativeHeight="251658240" behindDoc="0" locked="0" layoutInCell="1" allowOverlap="1" wp14:anchorId="45392120" wp14:editId="3BB8B14D">
          <wp:simplePos x="0" y="0"/>
          <wp:positionH relativeFrom="column">
            <wp:posOffset>5209674</wp:posOffset>
          </wp:positionH>
          <wp:positionV relativeFrom="paragraph">
            <wp:posOffset>-601980</wp:posOffset>
          </wp:positionV>
          <wp:extent cx="1601587" cy="364345"/>
          <wp:effectExtent l="38100" t="0" r="36830" b="3619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1587" cy="36434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50800" dist="50800" dir="5400000" algn="ctr" rotWithShape="0">
                      <a:schemeClr val="bg1">
                        <a:alpha val="0"/>
                      </a:schemeClr>
                    </a:outerShdw>
                  </a:effectLst>
                </pic:spPr>
              </pic:pic>
            </a:graphicData>
          </a:graphic>
        </wp:anchor>
      </w:drawing>
    </w:r>
  </w:p>
  <w:p w14:paraId="128892F1" w14:textId="77777777" w:rsidR="004E515E" w:rsidRDefault="004E515E">
    <w:pPr>
      <w:pStyle w:val="Cabealho"/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EC678F6"/>
    <w:multiLevelType w:val="multilevel"/>
    <w:tmpl w:val="B70A98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455D"/>
    <w:multiLevelType w:val="multilevel"/>
    <w:tmpl w:val="90AC8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D207F72"/>
    <w:multiLevelType w:val="hybridMultilevel"/>
    <w:tmpl w:val="56927646"/>
    <w:lvl w:ilvl="0" w:tplc="59988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06F94"/>
    <w:multiLevelType w:val="hybridMultilevel"/>
    <w:tmpl w:val="B70A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5F83"/>
    <w:multiLevelType w:val="hybridMultilevel"/>
    <w:tmpl w:val="A68E25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D55FB9"/>
    <w:multiLevelType w:val="hybridMultilevel"/>
    <w:tmpl w:val="0004E4F6"/>
    <w:lvl w:ilvl="0" w:tplc="4F90D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1350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253EE"/>
    <w:multiLevelType w:val="multilevel"/>
    <w:tmpl w:val="194CB9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464226ED"/>
    <w:multiLevelType w:val="hybridMultilevel"/>
    <w:tmpl w:val="31A63208"/>
    <w:lvl w:ilvl="0" w:tplc="8346A7AA">
      <w:start w:val="1"/>
      <w:numFmt w:val="bullet"/>
      <w:pStyle w:val="OracleSansParagraphBullets"/>
      <w:lvlText w:val=""/>
      <w:lvlJc w:val="left"/>
      <w:pPr>
        <w:ind w:left="288" w:hanging="288"/>
      </w:pPr>
      <w:rPr>
        <w:rFonts w:ascii="Symbol" w:hAnsi="Symbol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66683"/>
    <w:multiLevelType w:val="hybridMultilevel"/>
    <w:tmpl w:val="E3AA99EE"/>
    <w:lvl w:ilvl="0" w:tplc="6824C972">
      <w:start w:val="1"/>
      <w:numFmt w:val="decimal"/>
      <w:lvlText w:val="%1."/>
      <w:lvlJc w:val="left"/>
      <w:pPr>
        <w:ind w:left="720" w:hanging="360"/>
      </w:pPr>
      <w:rPr>
        <w:rFonts w:hint="default"/>
        <w:color w:val="4E3629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756F1"/>
    <w:multiLevelType w:val="hybridMultilevel"/>
    <w:tmpl w:val="24C86ED4"/>
    <w:lvl w:ilvl="0" w:tplc="4EF80F0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D2D5F"/>
    <w:multiLevelType w:val="hybridMultilevel"/>
    <w:tmpl w:val="A6E072C6"/>
    <w:lvl w:ilvl="0" w:tplc="0F6AC39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D4589"/>
    <w:multiLevelType w:val="hybridMultilevel"/>
    <w:tmpl w:val="7A688DB8"/>
    <w:lvl w:ilvl="0" w:tplc="4F90DB48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D1350F" w:themeColor="accen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76B437C4"/>
    <w:multiLevelType w:val="hybridMultilevel"/>
    <w:tmpl w:val="23D85EAE"/>
    <w:lvl w:ilvl="0" w:tplc="1700B10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4E3629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57B57"/>
    <w:multiLevelType w:val="hybridMultilevel"/>
    <w:tmpl w:val="19AA10D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E900DD"/>
    <w:multiLevelType w:val="multilevel"/>
    <w:tmpl w:val="95B49260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168685">
    <w:abstractNumId w:val="3"/>
  </w:num>
  <w:num w:numId="2" w16cid:durableId="884214244">
    <w:abstractNumId w:val="0"/>
  </w:num>
  <w:num w:numId="3" w16cid:durableId="1342050625">
    <w:abstractNumId w:val="9"/>
  </w:num>
  <w:num w:numId="4" w16cid:durableId="373047885">
    <w:abstractNumId w:val="10"/>
  </w:num>
  <w:num w:numId="5" w16cid:durableId="1109202755">
    <w:abstractNumId w:val="14"/>
  </w:num>
  <w:num w:numId="6" w16cid:durableId="1728068002">
    <w:abstractNumId w:val="7"/>
  </w:num>
  <w:num w:numId="7" w16cid:durableId="1172836949">
    <w:abstractNumId w:val="6"/>
  </w:num>
  <w:num w:numId="8" w16cid:durableId="142746989">
    <w:abstractNumId w:val="8"/>
  </w:num>
  <w:num w:numId="9" w16cid:durableId="121311601">
    <w:abstractNumId w:val="12"/>
  </w:num>
  <w:num w:numId="10" w16cid:durableId="568729129">
    <w:abstractNumId w:val="2"/>
  </w:num>
  <w:num w:numId="11" w16cid:durableId="1275399786">
    <w:abstractNumId w:val="7"/>
  </w:num>
  <w:num w:numId="12" w16cid:durableId="1540359875">
    <w:abstractNumId w:val="7"/>
  </w:num>
  <w:num w:numId="13" w16cid:durableId="1255434093">
    <w:abstractNumId w:val="7"/>
  </w:num>
  <w:num w:numId="14" w16cid:durableId="1105462389">
    <w:abstractNumId w:val="4"/>
  </w:num>
  <w:num w:numId="15" w16cid:durableId="760881278">
    <w:abstractNumId w:val="1"/>
  </w:num>
  <w:num w:numId="16" w16cid:durableId="1227647115">
    <w:abstractNumId w:val="13"/>
  </w:num>
  <w:num w:numId="17" w16cid:durableId="271328423">
    <w:abstractNumId w:val="11"/>
  </w:num>
  <w:num w:numId="18" w16cid:durableId="970940335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89"/>
    <w:rsid w:val="00001591"/>
    <w:rsid w:val="00016F10"/>
    <w:rsid w:val="00037526"/>
    <w:rsid w:val="00043995"/>
    <w:rsid w:val="00045DFF"/>
    <w:rsid w:val="00052D3C"/>
    <w:rsid w:val="000535E2"/>
    <w:rsid w:val="00055A78"/>
    <w:rsid w:val="00056D82"/>
    <w:rsid w:val="00071A36"/>
    <w:rsid w:val="00080268"/>
    <w:rsid w:val="00092988"/>
    <w:rsid w:val="00096215"/>
    <w:rsid w:val="000B2597"/>
    <w:rsid w:val="000C4F89"/>
    <w:rsid w:val="000C5CE0"/>
    <w:rsid w:val="000D1B82"/>
    <w:rsid w:val="000D1C1E"/>
    <w:rsid w:val="000D3DF0"/>
    <w:rsid w:val="000E44C0"/>
    <w:rsid w:val="000E5160"/>
    <w:rsid w:val="000F0B8A"/>
    <w:rsid w:val="000F695F"/>
    <w:rsid w:val="000F715C"/>
    <w:rsid w:val="00100859"/>
    <w:rsid w:val="001166FB"/>
    <w:rsid w:val="00121C34"/>
    <w:rsid w:val="001306FF"/>
    <w:rsid w:val="00130D87"/>
    <w:rsid w:val="00133113"/>
    <w:rsid w:val="00133276"/>
    <w:rsid w:val="00141BD8"/>
    <w:rsid w:val="001470A3"/>
    <w:rsid w:val="0016480A"/>
    <w:rsid w:val="001774F3"/>
    <w:rsid w:val="00191E93"/>
    <w:rsid w:val="00196CCE"/>
    <w:rsid w:val="001A16EC"/>
    <w:rsid w:val="001A6135"/>
    <w:rsid w:val="001C5A43"/>
    <w:rsid w:val="001D4CE8"/>
    <w:rsid w:val="001E046F"/>
    <w:rsid w:val="001E184E"/>
    <w:rsid w:val="001E3651"/>
    <w:rsid w:val="001E6CE7"/>
    <w:rsid w:val="001F4468"/>
    <w:rsid w:val="001F66CB"/>
    <w:rsid w:val="00204FB7"/>
    <w:rsid w:val="002079F5"/>
    <w:rsid w:val="0023066E"/>
    <w:rsid w:val="00230B59"/>
    <w:rsid w:val="00234529"/>
    <w:rsid w:val="0024070D"/>
    <w:rsid w:val="00261D23"/>
    <w:rsid w:val="00276139"/>
    <w:rsid w:val="002864A1"/>
    <w:rsid w:val="0028745A"/>
    <w:rsid w:val="002A57EE"/>
    <w:rsid w:val="002C2C58"/>
    <w:rsid w:val="002C48AC"/>
    <w:rsid w:val="002C673C"/>
    <w:rsid w:val="00311AA2"/>
    <w:rsid w:val="00335688"/>
    <w:rsid w:val="00337A10"/>
    <w:rsid w:val="00337D82"/>
    <w:rsid w:val="00353D91"/>
    <w:rsid w:val="00372E09"/>
    <w:rsid w:val="00376210"/>
    <w:rsid w:val="00395C64"/>
    <w:rsid w:val="003A726C"/>
    <w:rsid w:val="003C790C"/>
    <w:rsid w:val="003E2740"/>
    <w:rsid w:val="003E6480"/>
    <w:rsid w:val="003F163D"/>
    <w:rsid w:val="00412FE1"/>
    <w:rsid w:val="004155C6"/>
    <w:rsid w:val="00416E55"/>
    <w:rsid w:val="0042242B"/>
    <w:rsid w:val="0043718B"/>
    <w:rsid w:val="00473675"/>
    <w:rsid w:val="004A5D6E"/>
    <w:rsid w:val="004E515E"/>
    <w:rsid w:val="004F7631"/>
    <w:rsid w:val="00512B16"/>
    <w:rsid w:val="00515119"/>
    <w:rsid w:val="005211AF"/>
    <w:rsid w:val="005231C1"/>
    <w:rsid w:val="00551990"/>
    <w:rsid w:val="00557D95"/>
    <w:rsid w:val="00576366"/>
    <w:rsid w:val="00576395"/>
    <w:rsid w:val="005802D6"/>
    <w:rsid w:val="005C6DDF"/>
    <w:rsid w:val="005C7447"/>
    <w:rsid w:val="005F00B8"/>
    <w:rsid w:val="005F1382"/>
    <w:rsid w:val="00616D63"/>
    <w:rsid w:val="00632A74"/>
    <w:rsid w:val="006405D1"/>
    <w:rsid w:val="00663A38"/>
    <w:rsid w:val="00663CB3"/>
    <w:rsid w:val="00666C2A"/>
    <w:rsid w:val="00696C39"/>
    <w:rsid w:val="006B5F02"/>
    <w:rsid w:val="006C6160"/>
    <w:rsid w:val="006D5E6F"/>
    <w:rsid w:val="006F07E4"/>
    <w:rsid w:val="006F3695"/>
    <w:rsid w:val="0078757F"/>
    <w:rsid w:val="00790912"/>
    <w:rsid w:val="00791552"/>
    <w:rsid w:val="00793797"/>
    <w:rsid w:val="007A5FCD"/>
    <w:rsid w:val="007B5A12"/>
    <w:rsid w:val="007D0971"/>
    <w:rsid w:val="007F2907"/>
    <w:rsid w:val="0080038D"/>
    <w:rsid w:val="0083166B"/>
    <w:rsid w:val="00832DC0"/>
    <w:rsid w:val="00837875"/>
    <w:rsid w:val="008963E9"/>
    <w:rsid w:val="008A2683"/>
    <w:rsid w:val="008A7DE5"/>
    <w:rsid w:val="008B1770"/>
    <w:rsid w:val="008C7A90"/>
    <w:rsid w:val="008D1BA0"/>
    <w:rsid w:val="008E2B2F"/>
    <w:rsid w:val="008E6ED3"/>
    <w:rsid w:val="00900633"/>
    <w:rsid w:val="0090560C"/>
    <w:rsid w:val="00913BC8"/>
    <w:rsid w:val="00916CD5"/>
    <w:rsid w:val="0092480E"/>
    <w:rsid w:val="00931D77"/>
    <w:rsid w:val="009379CE"/>
    <w:rsid w:val="00940D1A"/>
    <w:rsid w:val="009624BA"/>
    <w:rsid w:val="0097160C"/>
    <w:rsid w:val="0097705A"/>
    <w:rsid w:val="00985B99"/>
    <w:rsid w:val="009A5FB1"/>
    <w:rsid w:val="009B167E"/>
    <w:rsid w:val="009B3AEC"/>
    <w:rsid w:val="009B6715"/>
    <w:rsid w:val="009C4FBE"/>
    <w:rsid w:val="009D19A2"/>
    <w:rsid w:val="009D6744"/>
    <w:rsid w:val="009E0043"/>
    <w:rsid w:val="009E0E78"/>
    <w:rsid w:val="00A116FD"/>
    <w:rsid w:val="00A35CEA"/>
    <w:rsid w:val="00A37982"/>
    <w:rsid w:val="00A44D8D"/>
    <w:rsid w:val="00A473C0"/>
    <w:rsid w:val="00A534E4"/>
    <w:rsid w:val="00A5383F"/>
    <w:rsid w:val="00A562A4"/>
    <w:rsid w:val="00A75DF9"/>
    <w:rsid w:val="00A87E6D"/>
    <w:rsid w:val="00AB14F4"/>
    <w:rsid w:val="00AC02FF"/>
    <w:rsid w:val="00AC6551"/>
    <w:rsid w:val="00AE7E09"/>
    <w:rsid w:val="00AF1FE5"/>
    <w:rsid w:val="00B01C31"/>
    <w:rsid w:val="00B03D98"/>
    <w:rsid w:val="00B0552A"/>
    <w:rsid w:val="00B1205B"/>
    <w:rsid w:val="00B32909"/>
    <w:rsid w:val="00B544D1"/>
    <w:rsid w:val="00B802DE"/>
    <w:rsid w:val="00B849A1"/>
    <w:rsid w:val="00B873A5"/>
    <w:rsid w:val="00B979D2"/>
    <w:rsid w:val="00BA087D"/>
    <w:rsid w:val="00BB2345"/>
    <w:rsid w:val="00BC2659"/>
    <w:rsid w:val="00BE04FC"/>
    <w:rsid w:val="00BF76C6"/>
    <w:rsid w:val="00C068D5"/>
    <w:rsid w:val="00C24004"/>
    <w:rsid w:val="00C57061"/>
    <w:rsid w:val="00C6371D"/>
    <w:rsid w:val="00C723C0"/>
    <w:rsid w:val="00C729FB"/>
    <w:rsid w:val="00CA6DCC"/>
    <w:rsid w:val="00CC508E"/>
    <w:rsid w:val="00CC5A89"/>
    <w:rsid w:val="00CF75BD"/>
    <w:rsid w:val="00D2092D"/>
    <w:rsid w:val="00D71CEE"/>
    <w:rsid w:val="00D91ABA"/>
    <w:rsid w:val="00DA3109"/>
    <w:rsid w:val="00DB077C"/>
    <w:rsid w:val="00DB1A09"/>
    <w:rsid w:val="00DC2EA5"/>
    <w:rsid w:val="00DF055F"/>
    <w:rsid w:val="00DF5F44"/>
    <w:rsid w:val="00E00651"/>
    <w:rsid w:val="00E03F6A"/>
    <w:rsid w:val="00E0494E"/>
    <w:rsid w:val="00E10FD3"/>
    <w:rsid w:val="00E1338C"/>
    <w:rsid w:val="00E14B87"/>
    <w:rsid w:val="00E21BCC"/>
    <w:rsid w:val="00E2448E"/>
    <w:rsid w:val="00E417A1"/>
    <w:rsid w:val="00E44CBC"/>
    <w:rsid w:val="00E47D7B"/>
    <w:rsid w:val="00E50C19"/>
    <w:rsid w:val="00E57F9E"/>
    <w:rsid w:val="00E664F8"/>
    <w:rsid w:val="00E72925"/>
    <w:rsid w:val="00E85A04"/>
    <w:rsid w:val="00E90A18"/>
    <w:rsid w:val="00E95F2F"/>
    <w:rsid w:val="00EA3BAB"/>
    <w:rsid w:val="00EB059F"/>
    <w:rsid w:val="00EC275E"/>
    <w:rsid w:val="00ED52E6"/>
    <w:rsid w:val="00EE618D"/>
    <w:rsid w:val="00EF0A0A"/>
    <w:rsid w:val="00F252E0"/>
    <w:rsid w:val="00F27A64"/>
    <w:rsid w:val="00F5296B"/>
    <w:rsid w:val="00F55C87"/>
    <w:rsid w:val="00F8670E"/>
    <w:rsid w:val="00F9420A"/>
    <w:rsid w:val="00FB478E"/>
    <w:rsid w:val="00FC10B8"/>
    <w:rsid w:val="00FC7689"/>
    <w:rsid w:val="00FD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DFCDDA8"/>
  <w15:chartTrackingRefBased/>
  <w15:docId w15:val="{A6006E8F-536B-4CD1-9534-724EF8D91325}"/>
  <w:updateFields w:val="true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715"/>
  </w:style>
  <w:style w:type="paragraph" w:styleId="Ttulo2">
    <w:name w:val="heading 2"/>
    <w:basedOn w:val="Normal"/>
    <w:next w:val="Textbody"/>
    <w:link w:val="Ttulo2Char"/>
    <w:rsid w:val="00900633"/>
    <w:pPr>
      <w:keepNext/>
      <w:widowControl w:val="0"/>
      <w:suppressAutoHyphens/>
      <w:autoSpaceDN w:val="0"/>
      <w:spacing w:before="240" w:after="120"/>
      <w:textAlignment w:val="baseline"/>
      <w:outlineLvl w:val="1"/>
    </w:pPr>
    <w:rPr>
      <w:rFonts w:ascii="Times New Roman" w:eastAsia="SimSun" w:hAnsi="Times New Roman" w:cs="Mangal"/>
      <w:b/>
      <w:bCs/>
      <w:kern w:val="3"/>
      <w:sz w:val="36"/>
      <w:szCs w:val="36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OracleSansTitle">
    <w:name w:val="Oracle Sans Title"/>
    <w:basedOn w:val="Normal"/>
    <w:link w:val="OracleSansTitleChar"/>
    <w:qFormat/>
    <w:rsid w:val="00121C34"/>
    <w:rPr>
      <w:rFonts w:ascii="Arial" w:hAnsi="Arial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621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6210"/>
    <w:rPr>
      <w:rFonts w:ascii="Lucida Grande" w:hAnsi="Lucida Grande" w:cs="Lucida Grande"/>
      <w:sz w:val="18"/>
      <w:szCs w:val="18"/>
    </w:rPr>
  </w:style>
  <w:style w:type="paragraph" w:customStyle="1" w:styleId="OracleSansH1">
    <w:name w:val="Oracle Sans H1"/>
    <w:basedOn w:val="OracleSansTitle"/>
    <w:qFormat/>
    <w:rsid w:val="00DF5F44"/>
    <w:rPr>
      <w:b/>
      <w:color w:val="D1350F" w:themeColor="accent1"/>
      <w:sz w:val="72"/>
      <w:szCs w:val="72"/>
    </w:rPr>
  </w:style>
  <w:style w:type="paragraph" w:customStyle="1" w:styleId="OracleSansSubhead">
    <w:name w:val="Oracle Sans Subhead"/>
    <w:basedOn w:val="OracleSansTitle"/>
    <w:qFormat/>
    <w:rsid w:val="00DF5F44"/>
    <w:rPr>
      <w:b/>
      <w:color w:val="AE7E65" w:themeColor="text1" w:themeTint="99"/>
      <w:sz w:val="48"/>
      <w:szCs w:val="48"/>
    </w:rPr>
  </w:style>
  <w:style w:type="paragraph" w:customStyle="1" w:styleId="OracleSansH3">
    <w:name w:val="Oracle Sans H3"/>
    <w:basedOn w:val="OracleSansTitle"/>
    <w:qFormat/>
    <w:rsid w:val="00DF5F44"/>
    <w:pPr>
      <w:spacing w:before="240" w:line="288" w:lineRule="auto"/>
    </w:pPr>
    <w:rPr>
      <w:b/>
      <w:color w:val="4E3629" w:themeColor="text1"/>
      <w:sz w:val="22"/>
    </w:rPr>
  </w:style>
  <w:style w:type="paragraph" w:customStyle="1" w:styleId="OracleSansParagraphText">
    <w:name w:val="Oracle Sans Paragraph Text"/>
    <w:basedOn w:val="OracleSansTitle"/>
    <w:qFormat/>
    <w:rsid w:val="00DF5F44"/>
    <w:pPr>
      <w:spacing w:line="288" w:lineRule="auto"/>
    </w:pPr>
    <w:rPr>
      <w:color w:val="4E3629" w:themeColor="text1"/>
      <w:sz w:val="18"/>
      <w:szCs w:val="18"/>
    </w:rPr>
  </w:style>
  <w:style w:type="paragraph" w:customStyle="1" w:styleId="OracleSansParagraphBullets">
    <w:name w:val="Oracle Sans Paragraph Bullets"/>
    <w:basedOn w:val="OracleSansParagraphText"/>
    <w:qFormat/>
    <w:rsid w:val="00DF5F44"/>
    <w:pPr>
      <w:numPr>
        <w:numId w:val="13"/>
      </w:numPr>
      <w:spacing w:line="240" w:lineRule="auto"/>
    </w:pPr>
  </w:style>
  <w:style w:type="paragraph" w:customStyle="1" w:styleId="OracleSansFooter">
    <w:name w:val="Oracle Sans Footer"/>
    <w:basedOn w:val="OracleSansParagraphText"/>
    <w:qFormat/>
    <w:rsid w:val="00DF5F44"/>
    <w:rPr>
      <w:sz w:val="12"/>
      <w:szCs w:val="12"/>
    </w:rPr>
  </w:style>
  <w:style w:type="paragraph" w:styleId="Cabealho">
    <w:name w:val="header"/>
    <w:basedOn w:val="Normal"/>
    <w:link w:val="CabealhoChar"/>
    <w:uiPriority w:val="99"/>
    <w:unhideWhenUsed/>
    <w:rsid w:val="00ED52E6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52E6"/>
  </w:style>
  <w:style w:type="paragraph" w:styleId="Rodap">
    <w:name w:val="footer"/>
    <w:basedOn w:val="Normal"/>
    <w:link w:val="RodapChar"/>
    <w:uiPriority w:val="99"/>
    <w:unhideWhenUsed/>
    <w:rsid w:val="00ED52E6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ED52E6"/>
  </w:style>
  <w:style w:type="character" w:styleId="Hyperlink">
    <w:name w:val="Hyperlink"/>
    <w:basedOn w:val="Fontepargpadro"/>
    <w:uiPriority w:val="99"/>
    <w:unhideWhenUsed/>
    <w:rsid w:val="00793797"/>
    <w:rPr>
      <w:color w:val="9DBEC4" w:themeColor="hyperlink"/>
      <w:u w:val="single"/>
    </w:rPr>
  </w:style>
  <w:style w:type="paragraph" w:customStyle="1" w:styleId="OracleSansParagraphBulletsTop">
    <w:name w:val="Oracle Sans Paragraph Bullets Top"/>
    <w:basedOn w:val="OracleSansParagraphBullets"/>
    <w:qFormat/>
    <w:rsid w:val="00DF5F44"/>
    <w:pPr>
      <w:spacing w:before="80"/>
    </w:pPr>
    <w:rPr>
      <w:szCs w:val="20"/>
    </w:rPr>
  </w:style>
  <w:style w:type="paragraph" w:customStyle="1" w:styleId="OracleSansParagraphTop">
    <w:name w:val="Oracle Sans Paragraph Top"/>
    <w:basedOn w:val="OracleSansParagraphBulletsTop"/>
    <w:qFormat/>
    <w:rsid w:val="00DF5F44"/>
  </w:style>
  <w:style w:type="paragraph" w:customStyle="1" w:styleId="OracleSansParagraphTextTop">
    <w:name w:val="Oracle Sans Paragraph Text Top"/>
    <w:basedOn w:val="OracleSansParagraphText"/>
    <w:qFormat/>
    <w:rsid w:val="00DF5F44"/>
    <w:pPr>
      <w:spacing w:before="120"/>
    </w:pPr>
  </w:style>
  <w:style w:type="paragraph" w:customStyle="1" w:styleId="OracleSansH4">
    <w:name w:val="Oracle Sans H4"/>
    <w:basedOn w:val="OracleSansParagraphTextTop"/>
    <w:qFormat/>
    <w:rsid w:val="00DF5F44"/>
    <w:rPr>
      <w:color w:val="AE7E65" w:themeColor="text1" w:themeTint="99"/>
      <w:sz w:val="20"/>
      <w:szCs w:val="20"/>
    </w:rPr>
  </w:style>
  <w:style w:type="paragraph" w:customStyle="1" w:styleId="OracleSansDisclaimer">
    <w:name w:val="Oracle Sans Disclaimer"/>
    <w:basedOn w:val="OracleSansParagraphTextTop"/>
    <w:qFormat/>
    <w:rsid w:val="00DF5F44"/>
    <w:rPr>
      <w:sz w:val="12"/>
    </w:rPr>
  </w:style>
  <w:style w:type="paragraph" w:customStyle="1" w:styleId="OracleSansHeaderLink">
    <w:name w:val="Oracle Sans Header Link"/>
    <w:basedOn w:val="OracleSansTitle"/>
    <w:qFormat/>
    <w:rsid w:val="00DF5F44"/>
    <w:rPr>
      <w:color w:val="D1350F" w:themeColor="accent1"/>
      <w:sz w:val="22"/>
      <w:szCs w:val="22"/>
    </w:rPr>
  </w:style>
  <w:style w:type="table" w:styleId="Tabelacomgrade">
    <w:name w:val="Table Grid"/>
    <w:basedOn w:val="Tabelanormal"/>
    <w:uiPriority w:val="59"/>
    <w:rsid w:val="00A87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rsid w:val="00900633"/>
    <w:rPr>
      <w:rFonts w:ascii="Times New Roman" w:eastAsia="SimSun" w:hAnsi="Times New Roman" w:cs="Mangal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900633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paragraph" w:customStyle="1" w:styleId="Textbody">
    <w:name w:val="Text body"/>
    <w:basedOn w:val="Standard"/>
    <w:rsid w:val="00900633"/>
    <w:pPr>
      <w:spacing w:after="120"/>
    </w:pPr>
  </w:style>
  <w:style w:type="paragraph" w:customStyle="1" w:styleId="TableContents">
    <w:name w:val="Table Contents"/>
    <w:basedOn w:val="Standard"/>
    <w:rsid w:val="00900633"/>
    <w:pPr>
      <w:suppressLineNumbers/>
    </w:pPr>
  </w:style>
  <w:style w:type="character" w:customStyle="1" w:styleId="OracleSansTitleChar">
    <w:name w:val="Oracle Sans Title Char"/>
    <w:basedOn w:val="Fontepargpadro"/>
    <w:link w:val="OracleSansTitle"/>
    <w:rsid w:val="00900633"/>
    <w:rPr>
      <w:rFonts w:ascii="Arial" w:hAnsi="Arial"/>
      <w:sz w:val="32"/>
      <w:szCs w:val="32"/>
    </w:rPr>
  </w:style>
  <w:style w:type="paragraph" w:styleId="Corpodetexto">
    <w:name w:val="Body Text"/>
    <w:basedOn w:val="Normal"/>
    <w:link w:val="CorpodetextoChar"/>
    <w:rsid w:val="00512B16"/>
    <w:pPr>
      <w:spacing w:before="60" w:after="60"/>
    </w:pPr>
    <w:rPr>
      <w:rFonts w:ascii="Arial" w:eastAsia="SimSun" w:hAnsi="Arial" w:cs="Times New Roman"/>
      <w:sz w:val="22"/>
      <w:szCs w:val="20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512B16"/>
    <w:rPr>
      <w:rFonts w:ascii="Arial" w:eastAsia="SimSun" w:hAnsi="Arial" w:cs="Times New Roman"/>
      <w:sz w:val="22"/>
      <w:szCs w:val="20"/>
      <w:lang w:eastAsia="zh-CN"/>
    </w:rPr>
  </w:style>
  <w:style w:type="paragraph" w:customStyle="1" w:styleId="Task1">
    <w:name w:val="Task 1"/>
    <w:basedOn w:val="Corpodetexto"/>
    <w:rsid w:val="00512B16"/>
    <w:pPr>
      <w:tabs>
        <w:tab w:val="left" w:pos="432"/>
      </w:tabs>
      <w:ind w:left="432" w:hanging="432"/>
    </w:pPr>
    <w:rPr>
      <w:rFonts w:eastAsia="Times New Roman"/>
      <w:lang w:eastAsia="en-US"/>
    </w:rPr>
  </w:style>
  <w:style w:type="paragraph" w:customStyle="1" w:styleId="SectionTitle">
    <w:name w:val="Section Title"/>
    <w:basedOn w:val="Corpodetexto"/>
    <w:next w:val="Corpodetexto"/>
    <w:rsid w:val="00512B16"/>
    <w:pPr>
      <w:keepNext/>
      <w:spacing w:before="240" w:after="0"/>
    </w:pPr>
    <w:rPr>
      <w:rFonts w:eastAsia="Times New Roman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

</file>

<file path=word/_rels/header2.xml.rels><?xml version="1.0" encoding="UTF-8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jpg" /><Relationship Id="rId1" Type="http://schemas.openxmlformats.org/officeDocument/2006/relationships/image" Target="media/image1.png" />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TTON\Documents\Custom%20Office%20Templates\OA%20Redwood%20Template%202022.dotx" TargetMode="External" /></Relationships>

</file>

<file path=word/theme/theme1.xml><?xml version="1.0" encoding="utf-8"?>
<a:theme xmlns:a="http://schemas.openxmlformats.org/drawingml/2006/main" name="OA Redwood Document Theme">
  <a:themeElements>
    <a:clrScheme name="Oracle OpenWorld 2019">
      <a:dk1>
        <a:srgbClr val="4E3629"/>
      </a:dk1>
      <a:lt1>
        <a:sysClr val="window" lastClr="FFFFFF"/>
      </a:lt1>
      <a:dk2>
        <a:srgbClr val="4E3629"/>
      </a:dk2>
      <a:lt2>
        <a:srgbClr val="E0E2E1"/>
      </a:lt2>
      <a:accent1>
        <a:srgbClr val="D1350F"/>
      </a:accent1>
      <a:accent2>
        <a:srgbClr val="F5B642"/>
      </a:accent2>
      <a:accent3>
        <a:srgbClr val="9DBEC4"/>
      </a:accent3>
      <a:accent4>
        <a:srgbClr val="006E43"/>
      </a:accent4>
      <a:accent5>
        <a:srgbClr val="4E3629"/>
      </a:accent5>
      <a:accent6>
        <a:srgbClr val="4E3629"/>
      </a:accent6>
      <a:hlink>
        <a:srgbClr val="9DBEC4"/>
      </a:hlink>
      <a:folHlink>
        <a:srgbClr val="F5B64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rtlCol="0">
        <a:spAutoFit/>
      </a:bodyPr>
      <a:lstStyle>
        <a:defPPr algn="l">
          <a:defRPr sz="2400" dirty="0" err="1" smtClean="0">
            <a:latin typeface="Oracle Sans Light" panose="020B0403020204020204" pitchFamily="34" charset="0"/>
            <a:cs typeface="Oracle Sans Light" panose="020B0403020204020204" pitchFamily="34" charset="0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OA Redwood Theme" id="{9825F956-77F7-45D0-8E8C-FBA07EF21886}" vid="{69030165-9D9E-463D-B86C-C50C5A965C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2E01D2-FB17-48B4-B642-F835AC4E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OA Redwood Template 2022.dotx</Template>
  <TotalTime>5</TotalTime>
  <Pages>1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ACOTTON</dc:creator>
  <cp:keywords/>
  <dc:description/>
  <cp:lastModifiedBy>Eduardo Gama</cp:lastModifiedBy>
  <cp:revision>6</cp:revision>
  <cp:lastPrinted>2019-10-14T17:27:00Z</cp:lastPrinted>
  <dcterms:created xsi:type="dcterms:W3CDTF">2022-02-14T12:20:00Z</dcterms:created>
  <dcterms:modified xsi:type="dcterms:W3CDTF">2022-05-30T19:44:00Z</dcterms:modified>
</cp:coreProperties>
</file>